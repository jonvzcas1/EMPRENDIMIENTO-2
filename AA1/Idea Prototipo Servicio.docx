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7FDD" w14:textId="77777777" w:rsidR="00E81978" w:rsidRPr="00642A06" w:rsidRDefault="001818C9">
      <w:pPr>
        <w:pStyle w:val="Ttulo"/>
        <w:rPr>
          <w:noProof/>
        </w:rPr>
      </w:pPr>
      <w:sdt>
        <w:sdtPr>
          <w:rPr>
            <w:noProof/>
          </w:rPr>
          <w:alias w:val="Título:"/>
          <w:tag w:val="Título:"/>
          <w:id w:val="726351117"/>
          <w:placeholder>
            <w:docPart w:val="B6B3F096402B4C00AEAB368DA1B3E27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F5F6A">
            <w:rPr>
              <w:noProof/>
            </w:rPr>
            <w:t>Asistencia Técnica Remota TAR-get</w:t>
          </w:r>
        </w:sdtContent>
      </w:sdt>
    </w:p>
    <w:p w14:paraId="0129143C" w14:textId="77777777" w:rsidR="00B823AA" w:rsidRPr="00642A06" w:rsidRDefault="004F313F" w:rsidP="00B823AA">
      <w:pPr>
        <w:pStyle w:val="Ttulo21"/>
        <w:rPr>
          <w:noProof/>
        </w:rPr>
      </w:pPr>
      <w:r>
        <w:rPr>
          <w:noProof/>
        </w:rPr>
        <w:t>Jonathan Castillo Grajales</w:t>
      </w:r>
    </w:p>
    <w:p w14:paraId="1FF9F832" w14:textId="77777777" w:rsidR="00E81978" w:rsidRPr="00642A06" w:rsidRDefault="004F313F" w:rsidP="00B823AA">
      <w:pPr>
        <w:pStyle w:val="Ttulo21"/>
        <w:rPr>
          <w:noProof/>
        </w:rPr>
      </w:pPr>
      <w:r>
        <w:rPr>
          <w:noProof/>
        </w:rPr>
        <w:t>Fundación Unipanamericana Compensar</w:t>
      </w:r>
    </w:p>
    <w:sdt>
      <w:sdtPr>
        <w:rPr>
          <w:noProof/>
        </w:rPr>
        <w:alias w:val="Nota del autor:"/>
        <w:tag w:val="Nota del autor:"/>
        <w:id w:val="266668659"/>
        <w:placeholder>
          <w:docPart w:val="4A87669EE700435CBC89BA072ABCD074"/>
        </w:placeholder>
        <w:temporary/>
        <w:showingPlcHdr/>
        <w15:appearance w15:val="hidden"/>
      </w:sdtPr>
      <w:sdtEndPr/>
      <w:sdtContent>
        <w:p w14:paraId="53B36B0F" w14:textId="77777777" w:rsidR="00E81978" w:rsidRPr="00642A06" w:rsidRDefault="005D3A03">
          <w:pPr>
            <w:pStyle w:val="Ttulo"/>
            <w:rPr>
              <w:noProof/>
            </w:rPr>
          </w:pPr>
          <w:r w:rsidRPr="00642A06">
            <w:rPr>
              <w:noProof/>
              <w:lang w:bidi="es-ES"/>
            </w:rPr>
            <w:t>Nota del autor</w:t>
          </w:r>
        </w:p>
      </w:sdtContent>
    </w:sdt>
    <w:p w14:paraId="251EFC13" w14:textId="77777777" w:rsidR="00E81978" w:rsidRPr="00642A06" w:rsidRDefault="00376524" w:rsidP="00B823AA">
      <w:pPr>
        <w:pStyle w:val="Ttulo2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429428" wp14:editId="063A85AC">
            <wp:simplePos x="0" y="0"/>
            <wp:positionH relativeFrom="margin">
              <wp:align>right</wp:align>
            </wp:positionH>
            <wp:positionV relativeFrom="paragraph">
              <wp:posOffset>2390775</wp:posOffset>
            </wp:positionV>
            <wp:extent cx="5731510" cy="2018665"/>
            <wp:effectExtent l="0" t="0" r="254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re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3E3">
        <w:rPr>
          <w:noProof/>
        </w:rPr>
        <w:t xml:space="preserve">Beneficiario de Crédito Educativo ICETEX Tú Eliges.  Dirección Postal </w:t>
      </w:r>
      <w:r w:rsidR="001F23E3" w:rsidRPr="001F23E3">
        <w:rPr>
          <w:noProof/>
        </w:rPr>
        <w:t>764501</w:t>
      </w:r>
      <w:r w:rsidR="001F23E3" w:rsidRPr="001F23E3"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</w:p>
    <w:sdt>
      <w:sdtPr>
        <w:rPr>
          <w:noProof/>
        </w:rPr>
        <w:alias w:val="Resumen:"/>
        <w:tag w:val="Resumen:"/>
        <w:id w:val="202146031"/>
        <w:placeholder>
          <w:docPart w:val="71F0988BF9C14741BA34F124248C15C5"/>
        </w:placeholder>
        <w:temporary/>
        <w:showingPlcHdr/>
        <w15:appearance w15:val="hidden"/>
      </w:sdtPr>
      <w:sdtEndPr/>
      <w:sdtContent>
        <w:p w14:paraId="30B929FD" w14:textId="77777777" w:rsidR="00E81978" w:rsidRPr="00642A06" w:rsidRDefault="005D3A03">
          <w:pPr>
            <w:pStyle w:val="Ttulodeseccin"/>
            <w:rPr>
              <w:noProof/>
            </w:rPr>
          </w:pPr>
          <w:r w:rsidRPr="00642A06">
            <w:rPr>
              <w:noProof/>
              <w:lang w:bidi="es-ES"/>
            </w:rPr>
            <w:t>Resumen</w:t>
          </w:r>
        </w:p>
      </w:sdtContent>
    </w:sdt>
    <w:p w14:paraId="4A8C9485" w14:textId="77777777" w:rsidR="00E81978" w:rsidRPr="001F23E3" w:rsidRDefault="001F23E3">
      <w:pPr>
        <w:pStyle w:val="Sinespaciado"/>
        <w:rPr>
          <w:noProof/>
        </w:rPr>
      </w:pPr>
      <w:r>
        <w:rPr>
          <w:noProof/>
        </w:rPr>
        <w:t xml:space="preserve">TAR-get es un proyecto que busca ofrecer Asistencia Técnica Gratuita a personas que necesiten soporte, ayuda o asistencia técnica en temas relacionados con el area de sistemas, pero solo si es de forma remota, es decir, a através de un programa para tal fil como AnyDesk, o por otros medios como WhatsApp, correo electrónico o telefónicamente. Adicionalmente se ofrecen servicios de pago para empresas y particulares. TAR-get es un juego de palabras que significa varias cosas se le conoce generalmente como </w:t>
      </w:r>
      <w:r w:rsidRPr="001F23E3">
        <w:rPr>
          <w:i/>
          <w:iCs/>
          <w:noProof/>
        </w:rPr>
        <w:t>Objetivo</w:t>
      </w:r>
      <w:r>
        <w:rPr>
          <w:noProof/>
        </w:rPr>
        <w:t xml:space="preserve">, el objetivo son las personas, TAR es equivalente a Asistencia Técnica Remota en Ingles y get es equivalente a </w:t>
      </w:r>
      <w:r w:rsidRPr="001F23E3">
        <w:rPr>
          <w:i/>
          <w:iCs/>
          <w:noProof/>
        </w:rPr>
        <w:t>Obten</w:t>
      </w:r>
      <w:r>
        <w:rPr>
          <w:i/>
          <w:iCs/>
          <w:noProof/>
        </w:rPr>
        <w:t xml:space="preserve">. </w:t>
      </w:r>
      <w:r>
        <w:rPr>
          <w:noProof/>
        </w:rPr>
        <w:t xml:space="preserve">En resumen TAR-get </w:t>
      </w:r>
      <w:r>
        <w:rPr>
          <w:noProof/>
        </w:rPr>
        <w:sym w:font="Wingdings" w:char="F0E8"/>
      </w:r>
      <w:r>
        <w:rPr>
          <w:noProof/>
        </w:rPr>
        <w:t xml:space="preserve"> Obten Asistencia Técnica Remota</w:t>
      </w:r>
      <w:r w:rsidR="003216AE">
        <w:rPr>
          <w:noProof/>
        </w:rPr>
        <w:t>.</w:t>
      </w:r>
    </w:p>
    <w:p w14:paraId="0E2A8258" w14:textId="77777777" w:rsidR="00E81978" w:rsidRPr="00642A06" w:rsidRDefault="005D3A03">
      <w:pPr>
        <w:rPr>
          <w:noProof/>
        </w:rPr>
      </w:pPr>
      <w:r w:rsidRPr="00642A06">
        <w:rPr>
          <w:rStyle w:val="nfasis"/>
          <w:noProof/>
          <w:lang w:bidi="es-ES"/>
        </w:rPr>
        <w:t>Palabras clave</w:t>
      </w:r>
      <w:r w:rsidR="00FA473C" w:rsidRPr="00642A06">
        <w:rPr>
          <w:noProof/>
          <w:lang w:bidi="es-ES"/>
        </w:rPr>
        <w:t xml:space="preserve">: </w:t>
      </w:r>
      <w:r w:rsidR="003216AE" w:rsidRPr="003216AE">
        <w:rPr>
          <w:noProof/>
          <w:lang w:bidi="es-ES"/>
        </w:rPr>
        <w:t>Sistemas, redes, wifi, cctv, mantenimientos</w:t>
      </w:r>
    </w:p>
    <w:p w14:paraId="0FD71D26" w14:textId="77777777" w:rsidR="00E81978" w:rsidRPr="00642A06" w:rsidRDefault="001818C9">
      <w:pPr>
        <w:pStyle w:val="Ttulodeseccin"/>
        <w:rPr>
          <w:noProof/>
        </w:rPr>
      </w:pPr>
      <w:sdt>
        <w:sdtPr>
          <w:rPr>
            <w:noProof/>
          </w:rPr>
          <w:alias w:val="Título de sección:"/>
          <w:tag w:val="Título de sección:"/>
          <w:id w:val="984196707"/>
          <w:placeholder>
            <w:docPart w:val="2FF283675C884DED9219F0CDF8B4B6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F5F6A">
            <w:rPr>
              <w:noProof/>
            </w:rPr>
            <w:t>Asistencia Técnica Remota TAR-get</w:t>
          </w:r>
        </w:sdtContent>
      </w:sdt>
    </w:p>
    <w:p w14:paraId="4A85F09A" w14:textId="77777777" w:rsidR="00E81978" w:rsidRPr="00642A06" w:rsidRDefault="003216AE" w:rsidP="003216AE">
      <w:pPr>
        <w:rPr>
          <w:noProof/>
        </w:rPr>
      </w:pPr>
      <w:r>
        <w:rPr>
          <w:noProof/>
        </w:rPr>
        <w:t>¿No esta al tanto de como se hacen las cosas más básicas? Llámeme. Que no le de pena! Este servicio gratuito va dirigido a todas las personas que quieran acceder a el, y/o no tengan conocimientos básicos sobre temas relacionados con el área de sistemas.</w:t>
      </w:r>
    </w:p>
    <w:p w14:paraId="0F6C2DD3" w14:textId="77777777" w:rsidR="00E81978" w:rsidRPr="00642A06" w:rsidRDefault="003216AE">
      <w:pPr>
        <w:pStyle w:val="Ttulo1"/>
        <w:rPr>
          <w:noProof/>
        </w:rPr>
      </w:pPr>
      <w:r w:rsidRPr="003216AE">
        <w:rPr>
          <w:noProof/>
        </w:rPr>
        <w:t>¡Gratis! Asistencia Remota</w:t>
      </w:r>
      <w:r>
        <w:rPr>
          <w:noProof/>
        </w:rPr>
        <w:t>.</w:t>
      </w:r>
    </w:p>
    <w:p w14:paraId="44269E04" w14:textId="77777777" w:rsidR="00E81978" w:rsidRPr="00642A06" w:rsidRDefault="003216AE">
      <w:pPr>
        <w:rPr>
          <w:noProof/>
        </w:rPr>
      </w:pPr>
      <w:r w:rsidRPr="003216AE">
        <w:rPr>
          <w:noProof/>
        </w:rPr>
        <w:t>Estoy dispuesto a ayudar a solucionar sin costo (solo si es de forma remota) las dudas más básicas e incidencias técnicas que surjan en el camino</w:t>
      </w:r>
      <w:r w:rsidR="00376524" w:rsidRPr="00376524">
        <w:rPr>
          <w:noProof/>
          <w:vertAlign w:val="superscript"/>
        </w:rPr>
        <w:t>1</w:t>
      </w:r>
      <w:r w:rsidRPr="003216AE">
        <w:rPr>
          <w:noProof/>
        </w:rPr>
        <w:t>.</w:t>
      </w:r>
    </w:p>
    <w:p w14:paraId="1888D94B" w14:textId="77777777" w:rsidR="00E81978" w:rsidRPr="00642A06" w:rsidRDefault="003216AE" w:rsidP="00C31D30">
      <w:pPr>
        <w:pStyle w:val="Ttulo2"/>
        <w:rPr>
          <w:noProof/>
        </w:rPr>
      </w:pPr>
      <w:r w:rsidRPr="003216AE">
        <w:rPr>
          <w:noProof/>
        </w:rPr>
        <w:t>Servicios para empresas y particulares</w:t>
      </w:r>
      <w:r>
        <w:rPr>
          <w:noProof/>
        </w:rPr>
        <w:t>.</w:t>
      </w:r>
    </w:p>
    <w:p w14:paraId="5504E3EB" w14:textId="77777777" w:rsidR="00E81978" w:rsidRPr="00642A06" w:rsidRDefault="00D92C40">
      <w:pPr>
        <w:pStyle w:val="Sinespaciado"/>
        <w:rPr>
          <w:noProof/>
        </w:rPr>
      </w:pPr>
      <w:r>
        <w:rPr>
          <w:noProof/>
        </w:rPr>
        <w:t>Involucra soluciones de instalación, Mantenimientos, Soporte Express</w:t>
      </w:r>
    </w:p>
    <w:p w14:paraId="37A887C3" w14:textId="77777777" w:rsidR="00355DCA" w:rsidRPr="00642A06" w:rsidRDefault="00D92C40" w:rsidP="00C31D30">
      <w:pPr>
        <w:pStyle w:val="Ttulo3"/>
        <w:rPr>
          <w:noProof/>
        </w:rPr>
      </w:pPr>
      <w:r>
        <w:rPr>
          <w:noProof/>
        </w:rPr>
        <w:t>Soluciones de Instalación</w:t>
      </w:r>
      <w:r w:rsidR="00355DCA" w:rsidRPr="00642A06">
        <w:rPr>
          <w:noProof/>
          <w:lang w:bidi="es-ES"/>
        </w:rPr>
        <w:t>.</w:t>
      </w:r>
    </w:p>
    <w:p w14:paraId="576D1210" w14:textId="77777777" w:rsidR="00E81978" w:rsidRPr="00642A06" w:rsidRDefault="00D92C40">
      <w:pPr>
        <w:rPr>
          <w:b/>
          <w:bCs/>
          <w:noProof/>
        </w:rPr>
      </w:pPr>
      <w:r>
        <w:rPr>
          <w:noProof/>
        </w:rPr>
        <w:t>Involucra redes de cómputo, cámaras de vigilancia y WiFi.</w:t>
      </w:r>
    </w:p>
    <w:p w14:paraId="0E5AE1EF" w14:textId="77777777" w:rsidR="00355DCA" w:rsidRPr="00642A06" w:rsidRDefault="00D92C40" w:rsidP="00C31D30">
      <w:pPr>
        <w:pStyle w:val="Ttulo4"/>
        <w:rPr>
          <w:noProof/>
        </w:rPr>
      </w:pPr>
      <w:r>
        <w:rPr>
          <w:noProof/>
        </w:rPr>
        <w:t>Mantenimientos</w:t>
      </w:r>
      <w:r w:rsidR="00355DCA" w:rsidRPr="00642A06">
        <w:rPr>
          <w:noProof/>
          <w:lang w:bidi="es-ES"/>
        </w:rPr>
        <w:t>.</w:t>
      </w:r>
    </w:p>
    <w:p w14:paraId="4F9A3370" w14:textId="77777777" w:rsidR="00E81978" w:rsidRPr="00642A06" w:rsidRDefault="00D92C40">
      <w:pPr>
        <w:rPr>
          <w:b/>
          <w:bCs/>
          <w:noProof/>
        </w:rPr>
      </w:pPr>
      <w:r>
        <w:rPr>
          <w:noProof/>
        </w:rPr>
        <w:t>Computadores, organización de cableados de red, Cámaras de Seguridad - CCTV</w:t>
      </w:r>
      <w:r w:rsidR="00FA473C" w:rsidRPr="00642A06">
        <w:rPr>
          <w:noProof/>
          <w:lang w:bidi="es-ES"/>
        </w:rPr>
        <w:t xml:space="preserve"> </w:t>
      </w:r>
      <w:r>
        <w:rPr>
          <w:noProof/>
          <w:lang w:bidi="es-ES"/>
        </w:rPr>
        <w:t>(</w:t>
      </w:r>
      <w:r>
        <w:rPr>
          <w:noProof/>
        </w:rPr>
        <w:t>Castillo Grajales, 2019)</w:t>
      </w:r>
      <w:r w:rsidR="00376524" w:rsidRPr="00376524">
        <w:rPr>
          <w:noProof/>
          <w:vertAlign w:val="superscript"/>
        </w:rPr>
        <w:t xml:space="preserve"> 1</w:t>
      </w:r>
      <w:r>
        <w:rPr>
          <w:noProof/>
        </w:rPr>
        <w:t>.</w:t>
      </w:r>
    </w:p>
    <w:p w14:paraId="69B43091" w14:textId="77777777" w:rsidR="00355DCA" w:rsidRPr="00642A06" w:rsidRDefault="00D92C40" w:rsidP="00C31D30">
      <w:pPr>
        <w:pStyle w:val="Ttulo5"/>
        <w:rPr>
          <w:noProof/>
        </w:rPr>
      </w:pPr>
      <w:r>
        <w:rPr>
          <w:noProof/>
        </w:rPr>
        <w:t>Soporte Express</w:t>
      </w:r>
      <w:r w:rsidR="00355DCA" w:rsidRPr="00642A06">
        <w:rPr>
          <w:noProof/>
          <w:lang w:bidi="es-ES"/>
        </w:rPr>
        <w:t>.</w:t>
      </w:r>
    </w:p>
    <w:p w14:paraId="40B8258F" w14:textId="77777777" w:rsidR="00E81978" w:rsidRPr="0076224E" w:rsidRDefault="00D92C40">
      <w:pPr>
        <w:rPr>
          <w:noProof/>
        </w:rPr>
      </w:pPr>
      <w:r>
        <w:rPr>
          <w:noProof/>
        </w:rPr>
        <w:t xml:space="preserve">Consistente en Instalación de dispositivos y periféricos, Diagnóstico de fallas, Actualizaciones de software y hardware. </w:t>
      </w:r>
      <w:r w:rsidR="00BA45DB" w:rsidRPr="00642A06">
        <w:rPr>
          <w:noProof/>
          <w:lang w:bidi="es-ES"/>
        </w:rPr>
        <w:t xml:space="preserve"> </w:t>
      </w:r>
      <w:r>
        <w:rPr>
          <w:noProof/>
          <w:lang w:bidi="es-ES"/>
        </w:rPr>
        <w:t>(</w:t>
      </w:r>
      <w:r>
        <w:rPr>
          <w:noProof/>
        </w:rPr>
        <w:t>Castillo Grajales, 2019)</w:t>
      </w:r>
      <w:r w:rsidR="00376524" w:rsidRPr="00376524">
        <w:rPr>
          <w:noProof/>
          <w:vertAlign w:val="superscript"/>
        </w:rPr>
        <w:t>1</w:t>
      </w:r>
      <w:r>
        <w:rPr>
          <w:noProof/>
        </w:rPr>
        <w:t>.</w:t>
      </w:r>
    </w:p>
    <w:sdt>
      <w:sdtPr>
        <w:rPr>
          <w:rFonts w:asciiTheme="minorHAnsi" w:eastAsiaTheme="minorEastAsia" w:hAnsiTheme="minorHAnsi" w:cstheme="minorBidi"/>
          <w:noProof/>
        </w:rPr>
        <w:id w:val="62297111"/>
        <w:docPartObj>
          <w:docPartGallery w:val="Bibliographies"/>
          <w:docPartUnique/>
        </w:docPartObj>
      </w:sdtPr>
      <w:sdtEndPr/>
      <w:sdtContent>
        <w:p w14:paraId="7385B497" w14:textId="77777777" w:rsidR="00E81978" w:rsidRPr="0076224E" w:rsidRDefault="005D3A03">
          <w:pPr>
            <w:pStyle w:val="Ttulodeseccin"/>
            <w:rPr>
              <w:noProof/>
            </w:rPr>
          </w:pPr>
          <w:r w:rsidRPr="0076224E">
            <w:rPr>
              <w:noProof/>
              <w:lang w:bidi="es-ES"/>
            </w:rPr>
            <w:t>Referencias</w:t>
          </w:r>
        </w:p>
        <w:p w14:paraId="6B6DF64B" w14:textId="77777777" w:rsidR="0085305D" w:rsidRDefault="00C31D30" w:rsidP="0085305D">
          <w:pPr>
            <w:pStyle w:val="Bibliografa"/>
            <w:rPr>
              <w:noProof/>
            </w:rPr>
          </w:pPr>
          <w:r w:rsidRPr="00642A06">
            <w:rPr>
              <w:noProof/>
              <w:lang w:bidi="es-ES"/>
            </w:rPr>
            <w:fldChar w:fldCharType="begin"/>
          </w:r>
          <w:r w:rsidRPr="00040706">
            <w:rPr>
              <w:noProof/>
              <w:lang w:bidi="es-ES"/>
            </w:rPr>
            <w:instrText xml:space="preserve"> BIBLIOGRAPHY </w:instrText>
          </w:r>
          <w:r w:rsidRPr="00642A06">
            <w:rPr>
              <w:noProof/>
              <w:lang w:bidi="es-ES"/>
            </w:rPr>
            <w:fldChar w:fldCharType="separate"/>
          </w:r>
          <w:r w:rsidR="0085305D">
            <w:rPr>
              <w:noProof/>
            </w:rPr>
            <w:t xml:space="preserve">Grajales, J. C. (2019). </w:t>
          </w:r>
          <w:r w:rsidR="0085305D">
            <w:rPr>
              <w:i/>
              <w:iCs/>
              <w:noProof/>
            </w:rPr>
            <w:t>Asisten</w:t>
          </w:r>
          <w:bookmarkStart w:id="0" w:name="_GoBack"/>
          <w:bookmarkEnd w:id="0"/>
          <w:r w:rsidR="0085305D">
            <w:rPr>
              <w:i/>
              <w:iCs/>
              <w:noProof/>
            </w:rPr>
            <w:t>cia Técnica Gratuita.</w:t>
          </w:r>
          <w:r w:rsidR="0085305D">
            <w:rPr>
              <w:noProof/>
            </w:rPr>
            <w:t xml:space="preserve"> Fundación Unipanamericana Compensar, Estudiante Programa de Ingeniera en Sistemas, Buenaventura.</w:t>
          </w:r>
        </w:p>
        <w:p w14:paraId="748E9BBF" w14:textId="77777777" w:rsidR="00E81978" w:rsidRPr="00040706" w:rsidRDefault="00C31D30" w:rsidP="0085305D">
          <w:pPr>
            <w:pStyle w:val="Bibliografa"/>
            <w:rPr>
              <w:noProof/>
            </w:rPr>
          </w:pPr>
          <w:r w:rsidRPr="00642A06">
            <w:rPr>
              <w:b/>
              <w:noProof/>
              <w:lang w:bidi="es-ES"/>
            </w:rPr>
            <w:fldChar w:fldCharType="end"/>
          </w:r>
          <w:r w:rsidR="00D92C40">
            <w:rPr>
              <w:noProof/>
            </w:rPr>
            <w:t xml:space="preserve"> </w:t>
          </w:r>
        </w:p>
      </w:sdtContent>
    </w:sdt>
    <w:sdt>
      <w:sdtPr>
        <w:rPr>
          <w:noProof/>
        </w:rPr>
        <w:alias w:val="Título de las notas al pie:"/>
        <w:tag w:val="Título de las notas al pie:"/>
        <w:id w:val="-1680037918"/>
        <w:placeholder>
          <w:docPart w:val="6015B1B7E08B41EFB90B694404E733F8"/>
        </w:placeholder>
        <w:temporary/>
        <w:showingPlcHdr/>
        <w15:appearance w15:val="hidden"/>
      </w:sdtPr>
      <w:sdtEndPr/>
      <w:sdtContent>
        <w:p w14:paraId="1DF9DC02" w14:textId="77777777" w:rsidR="00E81978" w:rsidRPr="00642A06" w:rsidRDefault="005D3A03">
          <w:pPr>
            <w:pStyle w:val="Ttulodeseccin"/>
            <w:rPr>
              <w:noProof/>
            </w:rPr>
          </w:pPr>
          <w:r w:rsidRPr="00642A06">
            <w:rPr>
              <w:noProof/>
              <w:lang w:bidi="es-ES"/>
            </w:rPr>
            <w:t>Notas al pie</w:t>
          </w:r>
        </w:p>
      </w:sdtContent>
    </w:sdt>
    <w:p w14:paraId="157A08AE" w14:textId="77777777" w:rsidR="00376524" w:rsidRDefault="00376524">
      <w:pPr>
        <w:rPr>
          <w:noProof/>
          <w:lang w:bidi="es-ES"/>
        </w:rPr>
      </w:pPr>
      <w:r w:rsidRPr="00642A06">
        <w:rPr>
          <w:rStyle w:val="Refdenotaalpie"/>
          <w:noProof/>
          <w:lang w:bidi="es-ES"/>
        </w:rPr>
        <w:t>1</w:t>
      </w:r>
      <w:r>
        <w:rPr>
          <w:noProof/>
        </w:rPr>
        <w:t xml:space="preserve">Sitio Web de la idea/prototipo de servicio </w:t>
      </w:r>
      <w:hyperlink r:id="rId10" w:history="1">
        <w:r>
          <w:rPr>
            <w:rStyle w:val="Hipervnculo"/>
          </w:rPr>
          <w:t>https://www.tar-get.co/</w:t>
        </w:r>
      </w:hyperlink>
    </w:p>
    <w:p w14:paraId="05ABA76C" w14:textId="77777777" w:rsidR="00E81978" w:rsidRPr="00642A06" w:rsidRDefault="00376524">
      <w:pPr>
        <w:rPr>
          <w:noProof/>
        </w:rPr>
      </w:pPr>
      <w:r>
        <w:rPr>
          <w:rStyle w:val="Refdenotaalpie"/>
          <w:noProof/>
          <w:lang w:bidi="es-ES"/>
        </w:rPr>
        <w:t>2</w:t>
      </w:r>
      <w:r>
        <w:rPr>
          <w:noProof/>
        </w:rPr>
        <w:t xml:space="preserve">Para vericar la autoria de la idea/prototipo de servicio ingresar a la URL </w:t>
      </w:r>
      <w:r w:rsidRPr="00376524">
        <w:rPr>
          <w:noProof/>
        </w:rPr>
        <w:t>“Acerca”</w:t>
      </w:r>
      <w:r>
        <w:rPr>
          <w:noProof/>
        </w:rPr>
        <w:t xml:space="preserve"> </w:t>
      </w:r>
      <w:hyperlink r:id="rId11" w:history="1">
        <w:r w:rsidRPr="00092043">
          <w:rPr>
            <w:rStyle w:val="Hipervnculo"/>
          </w:rPr>
          <w:t>https://www.tar-get.co/page15.html</w:t>
        </w:r>
      </w:hyperlink>
      <w:r>
        <w:t xml:space="preserve"> </w:t>
      </w:r>
    </w:p>
    <w:sectPr w:rsidR="00E81978" w:rsidRPr="00642A06" w:rsidSect="00D932D1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16767" w14:textId="77777777" w:rsidR="001818C9" w:rsidRDefault="001818C9">
      <w:pPr>
        <w:spacing w:line="240" w:lineRule="auto"/>
      </w:pPr>
      <w:r>
        <w:separator/>
      </w:r>
    </w:p>
    <w:p w14:paraId="01B8A2F4" w14:textId="77777777" w:rsidR="001818C9" w:rsidRDefault="001818C9"/>
  </w:endnote>
  <w:endnote w:type="continuationSeparator" w:id="0">
    <w:p w14:paraId="52A341F4" w14:textId="77777777" w:rsidR="001818C9" w:rsidRDefault="001818C9">
      <w:pPr>
        <w:spacing w:line="240" w:lineRule="auto"/>
      </w:pPr>
      <w:r>
        <w:continuationSeparator/>
      </w:r>
    </w:p>
    <w:p w14:paraId="5C26090D" w14:textId="77777777" w:rsidR="001818C9" w:rsidRDefault="001818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572A" w14:textId="77777777" w:rsidR="001818C9" w:rsidRDefault="001818C9">
      <w:pPr>
        <w:spacing w:line="240" w:lineRule="auto"/>
      </w:pPr>
      <w:r>
        <w:separator/>
      </w:r>
    </w:p>
    <w:p w14:paraId="4B899204" w14:textId="77777777" w:rsidR="001818C9" w:rsidRDefault="001818C9"/>
  </w:footnote>
  <w:footnote w:type="continuationSeparator" w:id="0">
    <w:p w14:paraId="3C4D8122" w14:textId="77777777" w:rsidR="001818C9" w:rsidRDefault="001818C9">
      <w:pPr>
        <w:spacing w:line="240" w:lineRule="auto"/>
      </w:pPr>
      <w:r>
        <w:continuationSeparator/>
      </w:r>
    </w:p>
    <w:p w14:paraId="045FBEB6" w14:textId="77777777" w:rsidR="001818C9" w:rsidRDefault="001818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21D72" w14:textId="77777777" w:rsidR="00E81978" w:rsidRDefault="001818C9">
    <w:pPr>
      <w:pStyle w:val="Encabezado"/>
      <w:rPr>
        <w:noProof/>
      </w:rPr>
    </w:pPr>
    <w:sdt>
      <w:sdtPr>
        <w:rPr>
          <w:rStyle w:val="Textoennegrita"/>
          <w:noProof/>
        </w:rPr>
        <w:alias w:val="Encabezado"/>
        <w:tag w:val=""/>
        <w:id w:val="12739865"/>
        <w:placeholder>
          <w:docPart w:val="EF45978155E045C3A3148619C5FC1C6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4F313F">
          <w:rPr>
            <w:rStyle w:val="Textoennegrita"/>
            <w:noProof/>
          </w:rPr>
          <w:t>idea/prototipo de servicio: tar-get. asistencia técnica remota</w:t>
        </w:r>
      </w:sdtContent>
    </w:sdt>
    <w:r w:rsidR="005D3A03">
      <w:rPr>
        <w:rStyle w:val="Textoennegrita"/>
        <w:noProof/>
        <w:lang w:bidi="es-ES"/>
      </w:rPr>
      <w:ptab w:relativeTo="margin" w:alignment="right" w:leader="none"/>
    </w:r>
    <w:r w:rsidR="005D3A03">
      <w:rPr>
        <w:rStyle w:val="Textoennegrita"/>
        <w:noProof/>
        <w:lang w:bidi="es-ES"/>
      </w:rPr>
      <w:fldChar w:fldCharType="begin"/>
    </w:r>
    <w:r w:rsidR="005D3A03">
      <w:rPr>
        <w:rStyle w:val="Textoennegrita"/>
        <w:noProof/>
        <w:lang w:bidi="es-ES"/>
      </w:rPr>
      <w:instrText xml:space="preserve"> PAGE   \* MERGEFORMAT </w:instrText>
    </w:r>
    <w:r w:rsidR="005D3A03">
      <w:rPr>
        <w:rStyle w:val="Textoennegrita"/>
        <w:noProof/>
        <w:lang w:bidi="es-ES"/>
      </w:rPr>
      <w:fldChar w:fldCharType="separate"/>
    </w:r>
    <w:r w:rsidR="00E3075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EF68C" w14:textId="77777777" w:rsidR="00E81978" w:rsidRDefault="001818C9">
    <w:pPr>
      <w:pStyle w:val="Encabezado"/>
      <w:rPr>
        <w:rStyle w:val="Textoennegrita"/>
        <w:noProof/>
      </w:rPr>
    </w:pPr>
    <w:sdt>
      <w:sdtPr>
        <w:rPr>
          <w:rStyle w:val="Textoennegrita"/>
          <w:noProof/>
        </w:rPr>
        <w:alias w:val="Encabezado"/>
        <w:tag w:val=""/>
        <w:id w:val="-696842620"/>
        <w:placeholder>
          <w:docPart w:val="FBF61209B4034690AF3E857FFB10A6B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4F313F">
          <w:rPr>
            <w:rStyle w:val="Textoennegrita"/>
            <w:noProof/>
          </w:rPr>
          <w:t>idea/prototipo de servicio: tar-get. asistencia técnica remota</w:t>
        </w:r>
      </w:sdtContent>
    </w:sdt>
    <w:r w:rsidR="005D3A03">
      <w:rPr>
        <w:rStyle w:val="Textoennegrita"/>
        <w:noProof/>
        <w:lang w:bidi="es-ES"/>
      </w:rPr>
      <w:ptab w:relativeTo="margin" w:alignment="right" w:leader="none"/>
    </w:r>
    <w:r w:rsidR="005D3A03">
      <w:rPr>
        <w:rStyle w:val="Textoennegrita"/>
        <w:noProof/>
        <w:lang w:bidi="es-ES"/>
      </w:rPr>
      <w:fldChar w:fldCharType="begin"/>
    </w:r>
    <w:r w:rsidR="005D3A03">
      <w:rPr>
        <w:rStyle w:val="Textoennegrita"/>
        <w:noProof/>
        <w:lang w:bidi="es-ES"/>
      </w:rPr>
      <w:instrText xml:space="preserve"> PAGE   \* MERGEFORMAT </w:instrText>
    </w:r>
    <w:r w:rsidR="005D3A03">
      <w:rPr>
        <w:rStyle w:val="Textoennegrita"/>
        <w:noProof/>
        <w:lang w:bidi="es-ES"/>
      </w:rPr>
      <w:fldChar w:fldCharType="separate"/>
    </w:r>
    <w:r w:rsidR="00E30751">
      <w:rPr>
        <w:rStyle w:val="Textoennegrita"/>
        <w:noProof/>
        <w:lang w:bidi="es-ES"/>
      </w:rPr>
      <w:t>1</w:t>
    </w:r>
    <w:r w:rsidR="005D3A03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D9"/>
    <w:rsid w:val="00026E1D"/>
    <w:rsid w:val="00040706"/>
    <w:rsid w:val="000D3F41"/>
    <w:rsid w:val="001767D9"/>
    <w:rsid w:val="001818C9"/>
    <w:rsid w:val="001B09E4"/>
    <w:rsid w:val="001F23E3"/>
    <w:rsid w:val="003216AE"/>
    <w:rsid w:val="00355DCA"/>
    <w:rsid w:val="00376524"/>
    <w:rsid w:val="004F313F"/>
    <w:rsid w:val="00551A02"/>
    <w:rsid w:val="005534FA"/>
    <w:rsid w:val="005D3A03"/>
    <w:rsid w:val="00642A06"/>
    <w:rsid w:val="006866B9"/>
    <w:rsid w:val="0076224E"/>
    <w:rsid w:val="007C3F59"/>
    <w:rsid w:val="008002C0"/>
    <w:rsid w:val="0085305D"/>
    <w:rsid w:val="008C5323"/>
    <w:rsid w:val="008F5F6A"/>
    <w:rsid w:val="009A6A3B"/>
    <w:rsid w:val="009B5CF4"/>
    <w:rsid w:val="00AE38E5"/>
    <w:rsid w:val="00B823AA"/>
    <w:rsid w:val="00BA45DB"/>
    <w:rsid w:val="00BF4184"/>
    <w:rsid w:val="00C0601E"/>
    <w:rsid w:val="00C31D30"/>
    <w:rsid w:val="00CD6E39"/>
    <w:rsid w:val="00CF6E91"/>
    <w:rsid w:val="00D85B68"/>
    <w:rsid w:val="00D92C40"/>
    <w:rsid w:val="00D932D1"/>
    <w:rsid w:val="00E30751"/>
    <w:rsid w:val="00E6004D"/>
    <w:rsid w:val="00E81978"/>
    <w:rsid w:val="00F379B7"/>
    <w:rsid w:val="00F525FA"/>
    <w:rsid w:val="00FA473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62E39"/>
  <w15:chartTrackingRefBased/>
  <w15:docId w15:val="{D524B2F4-8BAF-4B8F-A98D-3CED1995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styleId="Hipervnculo">
    <w:name w:val="Hyperlink"/>
    <w:basedOn w:val="Fuentedeprrafopredeter"/>
    <w:uiPriority w:val="99"/>
    <w:unhideWhenUsed/>
    <w:rsid w:val="0037652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ar-get.co/page15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tar-get.c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stillo\AppData\Roaming\Microsoft\Templates\Informe%20de%20estilo%20APA%20(6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B3F096402B4C00AEAB368DA1B3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845F2-FE68-4284-A2CB-FF93B7744282}"/>
      </w:docPartPr>
      <w:docPartBody>
        <w:p w:rsidR="000F2443" w:rsidRDefault="002E556F">
          <w:pPr>
            <w:pStyle w:val="B6B3F096402B4C00AEAB368DA1B3E279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4A87669EE700435CBC89BA072ABC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F9AD-D8C8-453B-883E-9CB5B9FCBDA9}"/>
      </w:docPartPr>
      <w:docPartBody>
        <w:p w:rsidR="000F2443" w:rsidRDefault="002E556F">
          <w:pPr>
            <w:pStyle w:val="4A87669EE700435CBC89BA072ABCD074"/>
          </w:pPr>
          <w:r w:rsidRPr="00642A06">
            <w:rPr>
              <w:noProof/>
              <w:lang w:bidi="es-ES"/>
            </w:rPr>
            <w:t>Nota del autor</w:t>
          </w:r>
        </w:p>
      </w:docPartBody>
    </w:docPart>
    <w:docPart>
      <w:docPartPr>
        <w:name w:val="71F0988BF9C14741BA34F124248C1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DE9E-822D-4D21-8A18-598D9DE5EBBD}"/>
      </w:docPartPr>
      <w:docPartBody>
        <w:p w:rsidR="000F2443" w:rsidRDefault="002E556F">
          <w:pPr>
            <w:pStyle w:val="71F0988BF9C14741BA34F124248C15C5"/>
          </w:pPr>
          <w:r w:rsidRPr="00642A06">
            <w:rPr>
              <w:noProof/>
              <w:lang w:bidi="es-ES"/>
            </w:rPr>
            <w:t>Resumen</w:t>
          </w:r>
        </w:p>
      </w:docPartBody>
    </w:docPart>
    <w:docPart>
      <w:docPartPr>
        <w:name w:val="2FF283675C884DED9219F0CDF8B4B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45E66-EC8B-4C40-9549-13A2325B923F}"/>
      </w:docPartPr>
      <w:docPartBody>
        <w:p w:rsidR="000F2443" w:rsidRDefault="002E556F">
          <w:pPr>
            <w:pStyle w:val="2FF283675C884DED9219F0CDF8B4B6D8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6015B1B7E08B41EFB90B694404E73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AB5CB-8895-4BC3-93F7-E849025B7C0D}"/>
      </w:docPartPr>
      <w:docPartBody>
        <w:p w:rsidR="000F2443" w:rsidRDefault="002E556F">
          <w:pPr>
            <w:pStyle w:val="6015B1B7E08B41EFB90B694404E733F8"/>
          </w:pPr>
          <w:r w:rsidRPr="00642A06">
            <w:rPr>
              <w:noProof/>
              <w:lang w:bidi="es-ES"/>
            </w:rPr>
            <w:t>Notas al pie</w:t>
          </w:r>
        </w:p>
      </w:docPartBody>
    </w:docPart>
    <w:docPart>
      <w:docPartPr>
        <w:name w:val="EF45978155E045C3A3148619C5FC1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D081C-4DE0-4AB5-95BF-22304E445909}"/>
      </w:docPartPr>
      <w:docPartBody>
        <w:p w:rsidR="000F2443" w:rsidRDefault="002E556F">
          <w:pPr>
            <w:pStyle w:val="EF45978155E045C3A3148619C5FC1C67"/>
          </w:pPr>
          <w:r w:rsidRPr="00642A06">
            <w:rPr>
              <w:noProof/>
              <w:lang w:bidi="es-ES"/>
            </w:rPr>
            <w:t>Título de ilustraciones</w:t>
          </w:r>
        </w:p>
      </w:docPartBody>
    </w:docPart>
    <w:docPart>
      <w:docPartPr>
        <w:name w:val="FBF61209B4034690AF3E857FFB10A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7AE00-ACCB-4A1A-A166-202D2589F8CA}"/>
      </w:docPartPr>
      <w:docPartBody>
        <w:p w:rsidR="000F2443" w:rsidRDefault="002E556F">
          <w:pPr>
            <w:pStyle w:val="FBF61209B4034690AF3E857FFB10A6B3"/>
          </w:pPr>
          <w:r w:rsidRPr="00642A06">
            <w:rPr>
              <w:noProof/>
              <w:lang w:bidi="es-ES"/>
            </w:rPr>
            <w:t>[Incluya todas las ilustraciones en su propia sección, después de las referencias (y, si corresponde, de las notas al pie y las tablas). Incluya un título numerado para cada ilustración. Use el estilo de tabla o ilustración para agregar fácilmente espaciado entre la ilustración y el título.]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6F"/>
    <w:rsid w:val="000F2443"/>
    <w:rsid w:val="002E556F"/>
    <w:rsid w:val="0035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B3F096402B4C00AEAB368DA1B3E279">
    <w:name w:val="B6B3F096402B4C00AEAB368DA1B3E279"/>
  </w:style>
  <w:style w:type="paragraph" w:customStyle="1" w:styleId="6CCDB8C4122E467D8C90370C05832693">
    <w:name w:val="6CCDB8C4122E467D8C90370C05832693"/>
  </w:style>
  <w:style w:type="paragraph" w:customStyle="1" w:styleId="D0DC87251FEC4626B2EC8B834CE22A32">
    <w:name w:val="D0DC87251FEC4626B2EC8B834CE22A32"/>
  </w:style>
  <w:style w:type="paragraph" w:customStyle="1" w:styleId="4A87669EE700435CBC89BA072ABCD074">
    <w:name w:val="4A87669EE700435CBC89BA072ABCD074"/>
  </w:style>
  <w:style w:type="paragraph" w:customStyle="1" w:styleId="D66485B80C47464B9E67DE578FC9A54D">
    <w:name w:val="D66485B80C47464B9E67DE578FC9A54D"/>
  </w:style>
  <w:style w:type="paragraph" w:customStyle="1" w:styleId="71F0988BF9C14741BA34F124248C15C5">
    <w:name w:val="71F0988BF9C14741BA34F124248C15C5"/>
  </w:style>
  <w:style w:type="character" w:styleId="nfasis">
    <w:name w:val="Emphasis"/>
    <w:basedOn w:val="Fuentedeprrafopredeter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930EF3DD93654A8A9D2B4E56689EAB2F">
    <w:name w:val="930EF3DD93654A8A9D2B4E56689EAB2F"/>
  </w:style>
  <w:style w:type="paragraph" w:customStyle="1" w:styleId="D3998ACCD3534B2681F5AEC24E8F7043">
    <w:name w:val="D3998ACCD3534B2681F5AEC24E8F7043"/>
  </w:style>
  <w:style w:type="paragraph" w:customStyle="1" w:styleId="2FF283675C884DED9219F0CDF8B4B6D8">
    <w:name w:val="2FF283675C884DED9219F0CDF8B4B6D8"/>
  </w:style>
  <w:style w:type="paragraph" w:customStyle="1" w:styleId="6645C5C67D284C90A25D0F848FBA440D">
    <w:name w:val="6645C5C67D284C90A25D0F848FBA440D"/>
  </w:style>
  <w:style w:type="paragraph" w:customStyle="1" w:styleId="EC1AD73CBAC44C7884B35280694D55BC">
    <w:name w:val="EC1AD73CBAC44C7884B35280694D55BC"/>
  </w:style>
  <w:style w:type="paragraph" w:customStyle="1" w:styleId="537F9B22D79E49778FB753C72BC73B30">
    <w:name w:val="537F9B22D79E49778FB753C72BC73B30"/>
  </w:style>
  <w:style w:type="paragraph" w:customStyle="1" w:styleId="6C68F93480E24FA5A75BCB0B7C942130">
    <w:name w:val="6C68F93480E24FA5A75BCB0B7C942130"/>
  </w:style>
  <w:style w:type="paragraph" w:customStyle="1" w:styleId="B04899CE34654D8E8FC6567184C76D19">
    <w:name w:val="B04899CE34654D8E8FC6567184C76D19"/>
  </w:style>
  <w:style w:type="paragraph" w:customStyle="1" w:styleId="E2E97386197443C0977116E46650E67E">
    <w:name w:val="E2E97386197443C0977116E46650E67E"/>
  </w:style>
  <w:style w:type="paragraph" w:customStyle="1" w:styleId="E201905372A94C7EBB068EB53D481B99">
    <w:name w:val="E201905372A94C7EBB068EB53D481B99"/>
  </w:style>
  <w:style w:type="paragraph" w:customStyle="1" w:styleId="8ABA6CCD59F24EC9B740F4F885AB00A2">
    <w:name w:val="8ABA6CCD59F24EC9B740F4F885AB00A2"/>
  </w:style>
  <w:style w:type="paragraph" w:customStyle="1" w:styleId="4A0383B2E0A44DC294EF9FB63855B53D">
    <w:name w:val="4A0383B2E0A44DC294EF9FB63855B53D"/>
  </w:style>
  <w:style w:type="paragraph" w:customStyle="1" w:styleId="E599CFE4332042ADB25AAE83A70A1036">
    <w:name w:val="E599CFE4332042ADB25AAE83A70A1036"/>
  </w:style>
  <w:style w:type="paragraph" w:customStyle="1" w:styleId="A7459773368E42279AC41BB04F0B73B0">
    <w:name w:val="A7459773368E42279AC41BB04F0B73B0"/>
  </w:style>
  <w:style w:type="paragraph" w:customStyle="1" w:styleId="1B033ECC928C4B398950579E6632D46A">
    <w:name w:val="1B033ECC928C4B398950579E6632D46A"/>
  </w:style>
  <w:style w:type="paragraph" w:customStyle="1" w:styleId="089C801D309D48B399A67A1255E99724">
    <w:name w:val="089C801D309D48B399A67A1255E99724"/>
  </w:style>
  <w:style w:type="paragraph" w:customStyle="1" w:styleId="6015B1B7E08B41EFB90B694404E733F8">
    <w:name w:val="6015B1B7E08B41EFB90B694404E733F8"/>
  </w:style>
  <w:style w:type="paragraph" w:customStyle="1" w:styleId="3DF6513ADFAE410F8CA123E8A16C4598">
    <w:name w:val="3DF6513ADFAE410F8CA123E8A16C4598"/>
  </w:style>
  <w:style w:type="paragraph" w:customStyle="1" w:styleId="25E81873D9FD463F94345BCE858307B1">
    <w:name w:val="25E81873D9FD463F94345BCE858307B1"/>
  </w:style>
  <w:style w:type="paragraph" w:customStyle="1" w:styleId="7234FD3A06AE4D1DB6033DBF1C9B812B">
    <w:name w:val="7234FD3A06AE4D1DB6033DBF1C9B812B"/>
  </w:style>
  <w:style w:type="paragraph" w:customStyle="1" w:styleId="B1A82CD75EE44DD7B2CD8072C59E5C5A">
    <w:name w:val="B1A82CD75EE44DD7B2CD8072C59E5C5A"/>
  </w:style>
  <w:style w:type="paragraph" w:customStyle="1" w:styleId="87EE6CBA6A9C4FD2A5AC7943742A71DF">
    <w:name w:val="87EE6CBA6A9C4FD2A5AC7943742A71DF"/>
  </w:style>
  <w:style w:type="paragraph" w:customStyle="1" w:styleId="10E47E7263674D3EB37456A7425EEADC">
    <w:name w:val="10E47E7263674D3EB37456A7425EEADC"/>
  </w:style>
  <w:style w:type="paragraph" w:customStyle="1" w:styleId="8491EC5CFF6649C5BDABF1551AC36A54">
    <w:name w:val="8491EC5CFF6649C5BDABF1551AC36A54"/>
  </w:style>
  <w:style w:type="paragraph" w:customStyle="1" w:styleId="0F992D38D88F4087B3E2FEC64049DED3">
    <w:name w:val="0F992D38D88F4087B3E2FEC64049DED3"/>
  </w:style>
  <w:style w:type="paragraph" w:customStyle="1" w:styleId="A22F646ED9E941818138835CA2A10F85">
    <w:name w:val="A22F646ED9E941818138835CA2A10F85"/>
  </w:style>
  <w:style w:type="paragraph" w:customStyle="1" w:styleId="9F773ABCC570482EB8E0D1024C70AEFC">
    <w:name w:val="9F773ABCC570482EB8E0D1024C70AEFC"/>
  </w:style>
  <w:style w:type="paragraph" w:customStyle="1" w:styleId="2DEC2D124E5B4B309DFA3EC3D646C4FF">
    <w:name w:val="2DEC2D124E5B4B309DFA3EC3D646C4FF"/>
  </w:style>
  <w:style w:type="paragraph" w:customStyle="1" w:styleId="C75B7111D1F844D0BDAB0BFC41651CC1">
    <w:name w:val="C75B7111D1F844D0BDAB0BFC41651CC1"/>
  </w:style>
  <w:style w:type="paragraph" w:customStyle="1" w:styleId="2DA11BE0370243A78FFB8874D033BD1E">
    <w:name w:val="2DA11BE0370243A78FFB8874D033BD1E"/>
  </w:style>
  <w:style w:type="paragraph" w:customStyle="1" w:styleId="6572139B3278425E95F834723AD8CBEE">
    <w:name w:val="6572139B3278425E95F834723AD8CBEE"/>
  </w:style>
  <w:style w:type="paragraph" w:customStyle="1" w:styleId="18D18E3147404611B947E39D434A7AD2">
    <w:name w:val="18D18E3147404611B947E39D434A7AD2"/>
  </w:style>
  <w:style w:type="paragraph" w:customStyle="1" w:styleId="A37972CC1D5D4047875EF4CF0436FF37">
    <w:name w:val="A37972CC1D5D4047875EF4CF0436FF37"/>
  </w:style>
  <w:style w:type="paragraph" w:customStyle="1" w:styleId="BB15E42AC8DF424F9A65807459083CD8">
    <w:name w:val="BB15E42AC8DF424F9A65807459083CD8"/>
  </w:style>
  <w:style w:type="paragraph" w:customStyle="1" w:styleId="66909C8ACB294310AE9A913B96FD8ED0">
    <w:name w:val="66909C8ACB294310AE9A913B96FD8ED0"/>
  </w:style>
  <w:style w:type="paragraph" w:customStyle="1" w:styleId="64969C20635B4FC99C00C0E8F894007F">
    <w:name w:val="64969C20635B4FC99C00C0E8F894007F"/>
  </w:style>
  <w:style w:type="paragraph" w:customStyle="1" w:styleId="D8F950462B5B4C2189A442EFD3AF2D25">
    <w:name w:val="D8F950462B5B4C2189A442EFD3AF2D25"/>
  </w:style>
  <w:style w:type="paragraph" w:customStyle="1" w:styleId="05B21A2E53E74E6492F0D56553A2EBEE">
    <w:name w:val="05B21A2E53E74E6492F0D56553A2EBEE"/>
  </w:style>
  <w:style w:type="paragraph" w:customStyle="1" w:styleId="945DCFFAE64242DD914626D9E6527E41">
    <w:name w:val="945DCFFAE64242DD914626D9E6527E41"/>
  </w:style>
  <w:style w:type="paragraph" w:customStyle="1" w:styleId="E8ADF8FDAD874A2498F7D0EDD6E14FE6">
    <w:name w:val="E8ADF8FDAD874A2498F7D0EDD6E14FE6"/>
  </w:style>
  <w:style w:type="paragraph" w:customStyle="1" w:styleId="529796A8F005412BB00CA97F49F6C5A6">
    <w:name w:val="529796A8F005412BB00CA97F49F6C5A6"/>
  </w:style>
  <w:style w:type="paragraph" w:customStyle="1" w:styleId="3EA97EC1A1DF4CABBF5627890F2096BD">
    <w:name w:val="3EA97EC1A1DF4CABBF5627890F2096BD"/>
  </w:style>
  <w:style w:type="paragraph" w:customStyle="1" w:styleId="3F824159AA0346A9BC09AFD86F99788D">
    <w:name w:val="3F824159AA0346A9BC09AFD86F99788D"/>
  </w:style>
  <w:style w:type="paragraph" w:customStyle="1" w:styleId="4BFAD83BD38042EDB7D59FABD89C87A5">
    <w:name w:val="4BFAD83BD38042EDB7D59FABD89C87A5"/>
  </w:style>
  <w:style w:type="paragraph" w:customStyle="1" w:styleId="A70A89BCD91F4990A765FED69CDEEAD1">
    <w:name w:val="A70A89BCD91F4990A765FED69CDEEAD1"/>
  </w:style>
  <w:style w:type="paragraph" w:customStyle="1" w:styleId="84BB875EF19541F39F866D99FAE8CBE9">
    <w:name w:val="84BB875EF19541F39F866D99FAE8CBE9"/>
  </w:style>
  <w:style w:type="paragraph" w:customStyle="1" w:styleId="C96F38C9DB824F5DADC5532DF1152EC6">
    <w:name w:val="C96F38C9DB824F5DADC5532DF1152EC6"/>
  </w:style>
  <w:style w:type="paragraph" w:customStyle="1" w:styleId="4F920FFB01904B4BB38D3D0A9C0DFF4B">
    <w:name w:val="4F920FFB01904B4BB38D3D0A9C0DFF4B"/>
  </w:style>
  <w:style w:type="paragraph" w:customStyle="1" w:styleId="55AC5E944ACC4A5A88D839321063C49F">
    <w:name w:val="55AC5E944ACC4A5A88D839321063C49F"/>
  </w:style>
  <w:style w:type="paragraph" w:customStyle="1" w:styleId="5ABF401C3651439C9B69FF60A1B2CEF7">
    <w:name w:val="5ABF401C3651439C9B69FF60A1B2CEF7"/>
  </w:style>
  <w:style w:type="paragraph" w:customStyle="1" w:styleId="141B3F2C10D34C7AB9B721A1FA225C28">
    <w:name w:val="141B3F2C10D34C7AB9B721A1FA225C28"/>
  </w:style>
  <w:style w:type="paragraph" w:customStyle="1" w:styleId="BCB9BC1C77A74C4CA22F86A8C54A3F14">
    <w:name w:val="BCB9BC1C77A74C4CA22F86A8C54A3F14"/>
  </w:style>
  <w:style w:type="paragraph" w:customStyle="1" w:styleId="52721D80E3914523A9FB769B62595920">
    <w:name w:val="52721D80E3914523A9FB769B62595920"/>
  </w:style>
  <w:style w:type="paragraph" w:customStyle="1" w:styleId="F92FEDB420E94E72BBD237F49E204DA6">
    <w:name w:val="F92FEDB420E94E72BBD237F49E204DA6"/>
  </w:style>
  <w:style w:type="paragraph" w:customStyle="1" w:styleId="9AF98DDAAEBB402893A80DF8BFE8BF6B">
    <w:name w:val="9AF98DDAAEBB402893A80DF8BFE8BF6B"/>
  </w:style>
  <w:style w:type="paragraph" w:customStyle="1" w:styleId="EF45978155E045C3A3148619C5FC1C67">
    <w:name w:val="EF45978155E045C3A3148619C5FC1C67"/>
  </w:style>
  <w:style w:type="paragraph" w:customStyle="1" w:styleId="FBF61209B4034690AF3E857FFB10A6B3">
    <w:name w:val="FBF61209B4034690AF3E857FFB10A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idea/prototipo de servicio: tar-get. asistencia técnica remota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Gra19</b:Tag>
    <b:SourceType>Report</b:SourceType>
    <b:Guid>{1E7F4C8E-67E5-48B6-AAB4-4F824C045633}</b:Guid>
    <b:Title>Asistencia Técnica Gratuita</b:Title>
    <b:Year>2019</b:Year>
    <b:City>Buenaventura</b:City>
    <b:Author>
      <b:Author>
        <b:NameList>
          <b:Person>
            <b:Last>Grajales</b:Last>
            <b:First>Jonathan</b:First>
            <b:Middle>Castillo</b:Middle>
          </b:Person>
        </b:NameList>
      </b:Author>
    </b:Author>
    <b:Department>Estudiante Programa de Ingeniera en Sistemas</b:Department>
    <b:Institution>Fundación Unipanamericana Compensar</b:Institution>
    <b:ShortTitle>TAR-get</b:Short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79F59-6857-4E5F-9961-E1EB9235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 edición)</Template>
  <TotalTime>244</TotalTime>
  <Pages>5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Asistencia Técnica Remota TAR-get</dc:title>
  <dc:subject/>
  <dc:creator>jcastillo</dc:creator>
  <cp:keywords/>
  <dc:description/>
  <cp:lastModifiedBy>Jonathan Castillo</cp:lastModifiedBy>
  <cp:revision>2</cp:revision>
  <dcterms:created xsi:type="dcterms:W3CDTF">2020-02-07T17:03:00Z</dcterms:created>
  <dcterms:modified xsi:type="dcterms:W3CDTF">2020-03-07T01:32:00Z</dcterms:modified>
</cp:coreProperties>
</file>